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FE7" w:rsidRDefault="00C90FE7">
      <w:r>
        <w:t>Methods Programming Quiz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ICS3U – Jan. 2014</w:t>
      </w:r>
    </w:p>
    <w:p w:rsidR="00C90FE7" w:rsidRDefault="00C90FE7"/>
    <w:p w:rsidR="00C90FE7" w:rsidRDefault="00C90FE7" w:rsidP="001E40BF">
      <w:pPr>
        <w:pStyle w:val="ListParagraph"/>
        <w:numPr>
          <w:ilvl w:val="0"/>
          <w:numId w:val="1"/>
        </w:numPr>
      </w:pPr>
      <w:r>
        <w:t xml:space="preserve">Write a character-valued method </w:t>
      </w:r>
      <w:r w:rsidRPr="00E70824">
        <w:rPr>
          <w:i/>
        </w:rPr>
        <w:t>convertToGrade</w:t>
      </w:r>
      <w:r>
        <w:t xml:space="preserve"> that has an </w:t>
      </w:r>
      <w:r w:rsidRPr="00460589">
        <w:rPr>
          <w:i/>
        </w:rPr>
        <w:t>int</w:t>
      </w:r>
      <w:r>
        <w:t xml:space="preserve"> parameter </w:t>
      </w:r>
      <w:r w:rsidRPr="00E70824">
        <w:rPr>
          <w:i/>
        </w:rPr>
        <w:t>mark</w:t>
      </w:r>
      <w:r>
        <w:t xml:space="preserve">.  The method should </w:t>
      </w:r>
      <w:r w:rsidRPr="00460589">
        <w:rPr>
          <w:b/>
        </w:rPr>
        <w:t>return the grade</w:t>
      </w:r>
      <w:r>
        <w:t xml:space="preserve"> that corresponds to </w:t>
      </w:r>
      <w:r w:rsidRPr="00E70824">
        <w:rPr>
          <w:i/>
        </w:rPr>
        <w:t>mark</w:t>
      </w:r>
      <w:r>
        <w:t xml:space="preserve"> according to the following table.</w:t>
      </w:r>
    </w:p>
    <w:p w:rsidR="00C90FE7" w:rsidRDefault="00C90FE7" w:rsidP="00460589">
      <w:pPr>
        <w:ind w:left="360"/>
      </w:pPr>
    </w:p>
    <w:p w:rsidR="00C90FE7" w:rsidRDefault="00C90FE7" w:rsidP="001E40BF">
      <w:pPr>
        <w:ind w:left="1440"/>
      </w:pPr>
      <w:r>
        <w:t>Mark</w:t>
      </w:r>
      <w:r>
        <w:tab/>
      </w:r>
      <w:r>
        <w:tab/>
        <w:t>Grade</w:t>
      </w:r>
    </w:p>
    <w:p w:rsidR="00C90FE7" w:rsidRDefault="00C90FE7" w:rsidP="001E40BF">
      <w:pPr>
        <w:ind w:left="1440"/>
      </w:pPr>
      <w:r>
        <w:t>0 – 49</w:t>
      </w:r>
      <w:r>
        <w:tab/>
      </w:r>
      <w:r>
        <w:tab/>
        <w:t>F</w:t>
      </w:r>
    </w:p>
    <w:p w:rsidR="00C90FE7" w:rsidRDefault="00C90FE7" w:rsidP="001E40BF">
      <w:pPr>
        <w:ind w:left="1440"/>
      </w:pPr>
      <w:r>
        <w:t>50 – 59</w:t>
      </w:r>
      <w:r>
        <w:tab/>
      </w:r>
      <w:r>
        <w:tab/>
        <w:t>D</w:t>
      </w:r>
    </w:p>
    <w:p w:rsidR="00C90FE7" w:rsidRDefault="00C90FE7" w:rsidP="001E40BF">
      <w:pPr>
        <w:ind w:left="1440"/>
      </w:pPr>
      <w:r>
        <w:t>60 – 69</w:t>
      </w:r>
      <w:r>
        <w:tab/>
      </w:r>
      <w:r>
        <w:tab/>
        <w:t>C</w:t>
      </w:r>
    </w:p>
    <w:p w:rsidR="00C90FE7" w:rsidRDefault="00C90FE7" w:rsidP="001E40BF">
      <w:pPr>
        <w:ind w:left="1440"/>
      </w:pPr>
      <w:r>
        <w:t>70 – 79</w:t>
      </w:r>
      <w:r>
        <w:tab/>
      </w:r>
      <w:r>
        <w:tab/>
        <w:t>B</w:t>
      </w:r>
    </w:p>
    <w:p w:rsidR="00C90FE7" w:rsidRDefault="00C90FE7" w:rsidP="001E40BF">
      <w:pPr>
        <w:ind w:left="1440"/>
      </w:pPr>
      <w:r>
        <w:t>80 – 100</w:t>
      </w:r>
      <w:r>
        <w:tab/>
        <w:t>A</w:t>
      </w:r>
    </w:p>
    <w:p w:rsidR="00C90FE7" w:rsidRDefault="00C90FE7" w:rsidP="001E40BF">
      <w:pPr>
        <w:ind w:left="1440"/>
      </w:pPr>
      <w:r>
        <w:t>Others</w:t>
      </w:r>
      <w:r>
        <w:tab/>
      </w:r>
      <w:r>
        <w:tab/>
        <w:t>X</w:t>
      </w:r>
    </w:p>
    <w:p w:rsidR="00C90FE7" w:rsidRDefault="00C90FE7" w:rsidP="001E40BF">
      <w:pPr>
        <w:ind w:left="1440"/>
      </w:pPr>
    </w:p>
    <w:p w:rsidR="00C90FE7" w:rsidRDefault="00C90FE7" w:rsidP="001E40BF">
      <w:pPr>
        <w:ind w:left="1080"/>
      </w:pPr>
      <w:r>
        <w:t>You must check value of mark is positive, if not, ask user to input mark again.</w:t>
      </w:r>
    </w:p>
    <w:p w:rsidR="00C90FE7" w:rsidRDefault="00C90FE7" w:rsidP="001E40BF">
      <w:pPr>
        <w:ind w:left="1080"/>
      </w:pPr>
      <w:r>
        <w:t>Your program should continue to ask user for mark.</w:t>
      </w:r>
    </w:p>
    <w:p w:rsidR="00C90FE7" w:rsidRDefault="00C90FE7" w:rsidP="001E40BF">
      <w:pPr>
        <w:ind w:left="1080"/>
      </w:pPr>
      <w:bookmarkStart w:id="0" w:name="_GoBack"/>
      <w:bookmarkEnd w:id="0"/>
    </w:p>
    <w:p w:rsidR="00C90FE7" w:rsidRDefault="00C90FE7" w:rsidP="001E40BF">
      <w:pPr>
        <w:ind w:left="1080"/>
      </w:pPr>
      <w:r>
        <w:t xml:space="preserve">Save your file as </w:t>
      </w:r>
      <w:r w:rsidRPr="00DA399B">
        <w:rPr>
          <w:b/>
        </w:rPr>
        <w:t>MethodQuiz_yourName</w:t>
      </w:r>
      <w:r>
        <w:t xml:space="preserve"> and drop it off.</w:t>
      </w:r>
    </w:p>
    <w:p w:rsidR="00C90FE7" w:rsidRPr="00123F35" w:rsidRDefault="00C90FE7" w:rsidP="001E40BF">
      <w:pPr>
        <w:ind w:left="1080"/>
        <w:rPr>
          <w:color w:val="F2F2F2"/>
        </w:rPr>
      </w:pPr>
      <w:r w:rsidRPr="00123F35">
        <w:rPr>
          <w:color w:val="F2F2F2"/>
        </w:rPr>
        <w:t xml:space="preserve">Marking: </w:t>
      </w:r>
      <w:r w:rsidRPr="00123F35">
        <w:rPr>
          <w:color w:val="F2F2F2"/>
        </w:rPr>
        <w:tab/>
      </w:r>
    </w:p>
    <w:p w:rsidR="00C90FE7" w:rsidRPr="00123F35" w:rsidRDefault="00C90FE7" w:rsidP="00123F35">
      <w:pPr>
        <w:spacing w:after="0"/>
        <w:ind w:left="1080"/>
        <w:rPr>
          <w:color w:val="F2F2F2"/>
        </w:rPr>
      </w:pPr>
      <w:r w:rsidRPr="00123F35">
        <w:rPr>
          <w:color w:val="F2F2F2"/>
        </w:rPr>
        <w:t>1 doc</w:t>
      </w:r>
    </w:p>
    <w:p w:rsidR="00C90FE7" w:rsidRPr="00123F35" w:rsidRDefault="00C90FE7" w:rsidP="00123F35">
      <w:pPr>
        <w:spacing w:after="0"/>
        <w:ind w:left="1080"/>
        <w:rPr>
          <w:color w:val="FFFFFF"/>
        </w:rPr>
      </w:pPr>
      <w:r w:rsidRPr="00123F35">
        <w:rPr>
          <w:color w:val="FFFFFF"/>
        </w:rPr>
        <w:t>1 big loop</w:t>
      </w:r>
    </w:p>
    <w:p w:rsidR="00C90FE7" w:rsidRPr="00123F35" w:rsidRDefault="00C90FE7" w:rsidP="00123F35">
      <w:pPr>
        <w:spacing w:after="0"/>
        <w:ind w:left="1080"/>
        <w:rPr>
          <w:color w:val="FFFFFF"/>
        </w:rPr>
      </w:pPr>
      <w:r w:rsidRPr="00123F35">
        <w:rPr>
          <w:color w:val="FFFFFF"/>
        </w:rPr>
        <w:t>1 read mark</w:t>
      </w:r>
    </w:p>
    <w:p w:rsidR="00C90FE7" w:rsidRPr="00123F35" w:rsidRDefault="00C90FE7" w:rsidP="00123F35">
      <w:pPr>
        <w:spacing w:after="0"/>
        <w:ind w:left="1080"/>
        <w:rPr>
          <w:color w:val="FFFFFF"/>
        </w:rPr>
      </w:pPr>
      <w:r w:rsidRPr="00123F35">
        <w:rPr>
          <w:color w:val="FFFFFF"/>
        </w:rPr>
        <w:t>2 error check and loop</w:t>
      </w:r>
    </w:p>
    <w:p w:rsidR="00C90FE7" w:rsidRPr="00123F35" w:rsidRDefault="00C90FE7" w:rsidP="00123F35">
      <w:pPr>
        <w:spacing w:after="0"/>
        <w:ind w:left="1080"/>
        <w:rPr>
          <w:color w:val="FFFFFF"/>
        </w:rPr>
      </w:pPr>
      <w:r w:rsidRPr="00123F35">
        <w:rPr>
          <w:color w:val="FFFFFF"/>
        </w:rPr>
        <w:t>1 print mark</w:t>
      </w:r>
    </w:p>
    <w:p w:rsidR="00C90FE7" w:rsidRPr="00123F35" w:rsidRDefault="00C90FE7" w:rsidP="00123F35">
      <w:pPr>
        <w:spacing w:after="0"/>
        <w:ind w:left="1080"/>
        <w:rPr>
          <w:color w:val="FFFFFF"/>
        </w:rPr>
      </w:pPr>
      <w:r w:rsidRPr="00123F35">
        <w:rPr>
          <w:color w:val="FFFFFF"/>
        </w:rPr>
        <w:t>1 method definition</w:t>
      </w:r>
    </w:p>
    <w:p w:rsidR="00C90FE7" w:rsidRPr="00123F35" w:rsidRDefault="00C90FE7" w:rsidP="00123F35">
      <w:pPr>
        <w:spacing w:after="0"/>
        <w:ind w:left="1080"/>
        <w:rPr>
          <w:color w:val="FFFFFF"/>
        </w:rPr>
      </w:pPr>
      <w:r w:rsidRPr="00123F35">
        <w:rPr>
          <w:color w:val="FFFFFF"/>
        </w:rPr>
        <w:t>2 method body</w:t>
      </w:r>
    </w:p>
    <w:p w:rsidR="00C90FE7" w:rsidRPr="00123F35" w:rsidRDefault="00C90FE7" w:rsidP="00123F35">
      <w:pPr>
        <w:spacing w:after="0"/>
        <w:ind w:left="1080"/>
        <w:rPr>
          <w:color w:val="FFFFFF"/>
        </w:rPr>
      </w:pPr>
      <w:r w:rsidRPr="00123F35">
        <w:rPr>
          <w:color w:val="FFFFFF"/>
        </w:rPr>
        <w:t>1 returns statement =&gt; total 10</w:t>
      </w:r>
    </w:p>
    <w:p w:rsidR="00C90FE7" w:rsidRPr="00123F35" w:rsidRDefault="00C90FE7"/>
    <w:sectPr w:rsidR="00C90FE7" w:rsidRPr="00123F35" w:rsidSect="0082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2EDE"/>
    <w:multiLevelType w:val="hybridMultilevel"/>
    <w:tmpl w:val="0CFA311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40BF"/>
    <w:rsid w:val="00123F35"/>
    <w:rsid w:val="001E40BF"/>
    <w:rsid w:val="00460589"/>
    <w:rsid w:val="00474664"/>
    <w:rsid w:val="00552D71"/>
    <w:rsid w:val="00714E8E"/>
    <w:rsid w:val="007C22AE"/>
    <w:rsid w:val="008229CA"/>
    <w:rsid w:val="00836DE5"/>
    <w:rsid w:val="008E2256"/>
    <w:rsid w:val="009B767B"/>
    <w:rsid w:val="00AA4189"/>
    <w:rsid w:val="00C90FE7"/>
    <w:rsid w:val="00DA399B"/>
    <w:rsid w:val="00E70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C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E40BF"/>
    <w:pPr>
      <w:spacing w:after="0" w:line="240" w:lineRule="auto"/>
      <w:ind w:left="720"/>
      <w:contextualSpacing/>
    </w:pPr>
    <w:rPr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94</Words>
  <Characters>538</Characters>
  <Application>Microsoft Office Outlook</Application>
  <DocSecurity>0</DocSecurity>
  <Lines>0</Lines>
  <Paragraphs>0</Paragraphs>
  <ScaleCrop>false</ScaleCrop>
  <Company>Toronto District School Board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Programming Quiz</dc:title>
  <dc:subject/>
  <dc:creator>Ma, Elizabeth</dc:creator>
  <cp:keywords/>
  <dc:description/>
  <cp:lastModifiedBy>User</cp:lastModifiedBy>
  <cp:revision>2</cp:revision>
  <dcterms:created xsi:type="dcterms:W3CDTF">2014-02-07T14:25:00Z</dcterms:created>
  <dcterms:modified xsi:type="dcterms:W3CDTF">2014-02-07T14:25:00Z</dcterms:modified>
</cp:coreProperties>
</file>